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4B2483A" w14:textId="77777777" w:rsidR="00901AB7" w:rsidRPr="00F354D6" w:rsidRDefault="00901AB7" w:rsidP="00EA25B2">
      <w:pPr>
        <w:spacing w:line="360" w:lineRule="auto"/>
        <w:rPr>
          <w:rFonts w:ascii="David" w:hAnsi="David" w:cs="David"/>
          <w:sz w:val="22"/>
          <w:szCs w:val="22"/>
        </w:rPr>
      </w:pPr>
    </w:p>
    <w:p w14:paraId="59AF16D4" w14:textId="65C6A8F1" w:rsidR="00C047AF" w:rsidRDefault="00F72E6C" w:rsidP="00F72E6C">
      <w:pPr>
        <w:spacing w:line="360" w:lineRule="auto"/>
        <w:ind w:left="707" w:right="850"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F72E6C">
        <w:rPr>
          <w:rFonts w:ascii="David" w:hAnsi="David" w:cs="David" w:hint="cs"/>
          <w:b/>
          <w:bCs/>
          <w:sz w:val="36"/>
          <w:szCs w:val="36"/>
          <w:u w:val="single"/>
          <w:rtl/>
        </w:rPr>
        <w:t>בדיקת כדאיות לטיפול בכספי</w:t>
      </w:r>
      <w:r w:rsidR="00F02248">
        <w:rPr>
          <w:rFonts w:ascii="David" w:hAnsi="David" w:cs="David" w:hint="cs"/>
          <w:b/>
          <w:bCs/>
          <w:sz w:val="36"/>
          <w:szCs w:val="36"/>
          <w:u w:val="single"/>
          <w:rtl/>
        </w:rPr>
        <w:t>ם ל</w:t>
      </w:r>
      <w:r w:rsidRPr="00F72E6C">
        <w:rPr>
          <w:rFonts w:ascii="David" w:hAnsi="David" w:cs="David" w:hint="cs"/>
          <w:b/>
          <w:bCs/>
          <w:sz w:val="36"/>
          <w:szCs w:val="36"/>
          <w:u w:val="single"/>
          <w:rtl/>
        </w:rPr>
        <w:t>קצבה מוכרת</w:t>
      </w:r>
    </w:p>
    <w:p w14:paraId="4AC9871F" w14:textId="5ACC923E" w:rsidR="00F72E6C" w:rsidRDefault="00F72E6C" w:rsidP="00F72E6C">
      <w:pPr>
        <w:spacing w:line="360" w:lineRule="auto"/>
        <w:ind w:right="85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F72E6C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הבהרה: </w:t>
      </w:r>
    </w:p>
    <w:p w14:paraId="1DB4C406" w14:textId="3CC0C7BD" w:rsidR="00F72E6C" w:rsidRDefault="00F72E6C" w:rsidP="00F72E6C">
      <w:pPr>
        <w:spacing w:line="360" w:lineRule="auto"/>
        <w:ind w:right="850"/>
        <w:rPr>
          <w:rFonts w:ascii="David" w:hAnsi="David" w:cs="David"/>
          <w:sz w:val="28"/>
          <w:szCs w:val="28"/>
          <w:rtl/>
        </w:rPr>
      </w:pPr>
      <w:r w:rsidRPr="00F72E6C">
        <w:rPr>
          <w:rFonts w:ascii="David" w:hAnsi="David" w:cs="David" w:hint="cs"/>
          <w:sz w:val="28"/>
          <w:szCs w:val="28"/>
          <w:rtl/>
        </w:rPr>
        <w:t>בדיקה זו נועדה</w:t>
      </w:r>
      <w:r>
        <w:rPr>
          <w:rFonts w:ascii="David" w:hAnsi="David" w:cs="David" w:hint="cs"/>
          <w:sz w:val="28"/>
          <w:szCs w:val="28"/>
          <w:rtl/>
        </w:rPr>
        <w:t xml:space="preserve"> להערכה בלבד על בסיס המידע הקיים אצלי ועל בסיס המידע הרשום בדוחות הקופות/הקרנות.</w:t>
      </w:r>
    </w:p>
    <w:p w14:paraId="3EFD1221" w14:textId="4B634D09" w:rsidR="00F72E6C" w:rsidRDefault="00F72E6C" w:rsidP="00F72E6C">
      <w:pPr>
        <w:spacing w:line="360" w:lineRule="auto"/>
        <w:ind w:right="850"/>
        <w:rPr>
          <w:rFonts w:ascii="David" w:hAnsi="David" w:cs="David"/>
          <w:sz w:val="28"/>
          <w:szCs w:val="28"/>
          <w:rtl/>
        </w:rPr>
      </w:pPr>
      <w:r w:rsidRPr="00F72E6C">
        <w:rPr>
          <w:rFonts w:ascii="David" w:hAnsi="David" w:cs="David" w:hint="cs"/>
          <w:sz w:val="28"/>
          <w:szCs w:val="28"/>
          <w:rtl/>
        </w:rPr>
        <w:t>אין באמור להערכה זו להבטחת תוצאות שכן, אלו תלויות במידע ובנתונים הקיימים בחברות המנהלות .</w:t>
      </w:r>
    </w:p>
    <w:p w14:paraId="1573F4B5" w14:textId="77777777" w:rsidR="00F72E6C" w:rsidRDefault="00F72E6C" w:rsidP="00F72E6C">
      <w:pPr>
        <w:spacing w:line="360" w:lineRule="auto"/>
        <w:ind w:right="850"/>
        <w:rPr>
          <w:rFonts w:ascii="David" w:hAnsi="David" w:cs="David"/>
          <w:sz w:val="28"/>
          <w:szCs w:val="28"/>
          <w:rtl/>
        </w:rPr>
      </w:pPr>
    </w:p>
    <w:p w14:paraId="649A3B3D" w14:textId="1A171155" w:rsidR="00F72E6C" w:rsidRPr="00F72E6C" w:rsidRDefault="00F72E6C" w:rsidP="00F72E6C">
      <w:pPr>
        <w:spacing w:line="360" w:lineRule="auto"/>
        <w:ind w:right="85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F72E6C">
        <w:rPr>
          <w:rFonts w:ascii="David" w:hAnsi="David" w:cs="David" w:hint="cs"/>
          <w:b/>
          <w:bCs/>
          <w:sz w:val="28"/>
          <w:szCs w:val="28"/>
          <w:u w:val="single"/>
          <w:rtl/>
        </w:rPr>
        <w:t>פרטים אישיים</w:t>
      </w:r>
    </w:p>
    <w:p w14:paraId="7DA7AAD5" w14:textId="4C2F735B" w:rsidR="00F72E6C" w:rsidRDefault="00F72E6C" w:rsidP="00F72E6C">
      <w:pPr>
        <w:spacing w:line="360" w:lineRule="auto"/>
        <w:ind w:left="107" w:right="85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שם</w:t>
      </w:r>
      <w:r w:rsidR="00A52BA1">
        <w:rPr>
          <w:rFonts w:ascii="David" w:hAnsi="David" w:cs="David" w:hint="cs"/>
          <w:sz w:val="28"/>
          <w:szCs w:val="28"/>
          <w:rtl/>
        </w:rPr>
        <w:t>:</w:t>
      </w:r>
      <w:r w:rsidR="003A4D7D" w:rsidRPr="003A4D7D">
        <w:rPr>
          <w:rFonts w:ascii="David" w:hAnsi="David" w:cs="David"/>
          <w:sz w:val="28"/>
          <w:szCs w:val="28"/>
          <w:u w:val="single"/>
        </w:rPr>
        <w:t>{</w:t>
      </w:r>
      <w:proofErr w:type="spellStart"/>
      <w:r w:rsidR="003A4D7D" w:rsidRPr="003A4D7D">
        <w:rPr>
          <w:rFonts w:ascii="David" w:hAnsi="David" w:cs="David"/>
          <w:sz w:val="28"/>
          <w:szCs w:val="28"/>
          <w:u w:val="single"/>
        </w:rPr>
        <w:t>client_name</w:t>
      </w:r>
      <w:proofErr w:type="spellEnd"/>
      <w:r w:rsidR="003A4D7D" w:rsidRPr="003A4D7D">
        <w:rPr>
          <w:rFonts w:ascii="David" w:hAnsi="David" w:cs="David"/>
          <w:sz w:val="28"/>
          <w:szCs w:val="28"/>
          <w:u w:val="single"/>
        </w:rPr>
        <w:t>}</w:t>
      </w:r>
      <w:r>
        <w:rPr>
          <w:rFonts w:ascii="David" w:hAnsi="David" w:cs="David" w:hint="cs"/>
          <w:sz w:val="28"/>
          <w:szCs w:val="28"/>
          <w:rtl/>
        </w:rPr>
        <w:t xml:space="preserve">, </w:t>
      </w:r>
      <w:r w:rsidR="00A52BA1">
        <w:rPr>
          <w:rFonts w:ascii="David" w:hAnsi="David" w:cs="David" w:hint="cs"/>
          <w:sz w:val="28"/>
          <w:szCs w:val="28"/>
          <w:rtl/>
        </w:rPr>
        <w:t xml:space="preserve">מס' זיהוי: </w:t>
      </w:r>
      <w:r w:rsidR="003A4D7D" w:rsidRPr="003A4D7D">
        <w:rPr>
          <w:rFonts w:ascii="David" w:hAnsi="David" w:cs="David"/>
          <w:sz w:val="28"/>
          <w:szCs w:val="28"/>
          <w:u w:val="single"/>
        </w:rPr>
        <w:t>{</w:t>
      </w:r>
      <w:proofErr w:type="spellStart"/>
      <w:r w:rsidR="003A4D7D" w:rsidRPr="003A4D7D">
        <w:rPr>
          <w:rFonts w:ascii="David" w:hAnsi="David" w:cs="David"/>
          <w:sz w:val="28"/>
          <w:szCs w:val="28"/>
          <w:u w:val="single"/>
        </w:rPr>
        <w:t>client_id</w:t>
      </w:r>
      <w:proofErr w:type="spellEnd"/>
      <w:r w:rsidR="003A4D7D" w:rsidRPr="003A4D7D">
        <w:rPr>
          <w:rFonts w:ascii="David" w:hAnsi="David" w:cs="David"/>
          <w:sz w:val="28"/>
          <w:szCs w:val="28"/>
          <w:u w:val="single"/>
        </w:rPr>
        <w:t>}</w:t>
      </w:r>
      <w:r w:rsidR="00A52BA1">
        <w:rPr>
          <w:rFonts w:ascii="David" w:hAnsi="David" w:cs="David" w:hint="cs"/>
          <w:sz w:val="28"/>
          <w:szCs w:val="28"/>
          <w:rtl/>
        </w:rPr>
        <w:t xml:space="preserve"> , מין: זכר/נקבה.</w:t>
      </w:r>
    </w:p>
    <w:p w14:paraId="1ABADD72" w14:textId="6A2F5099" w:rsidR="00A52BA1" w:rsidRPr="00F72E6C" w:rsidRDefault="00A52BA1" w:rsidP="00F72E6C">
      <w:pPr>
        <w:spacing w:line="360" w:lineRule="auto"/>
        <w:ind w:left="107" w:right="85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גיל נוכחי:</w:t>
      </w:r>
      <w:r w:rsidR="003A4D7D" w:rsidRPr="003A4D7D">
        <w:rPr>
          <w:rFonts w:ascii="David" w:hAnsi="David" w:cs="David"/>
          <w:sz w:val="28"/>
          <w:szCs w:val="28"/>
          <w:u w:val="single"/>
        </w:rPr>
        <w:t>{</w:t>
      </w:r>
      <w:proofErr w:type="spellStart"/>
      <w:r w:rsidR="003A4D7D" w:rsidRPr="003A4D7D">
        <w:rPr>
          <w:rFonts w:ascii="David" w:hAnsi="David" w:cs="David"/>
          <w:sz w:val="28"/>
          <w:szCs w:val="28"/>
          <w:u w:val="single"/>
        </w:rPr>
        <w:t>client_age</w:t>
      </w:r>
      <w:proofErr w:type="spellEnd"/>
      <w:r w:rsidR="003A4D7D" w:rsidRPr="003A4D7D">
        <w:rPr>
          <w:rFonts w:ascii="David" w:hAnsi="David" w:cs="David"/>
          <w:sz w:val="28"/>
          <w:szCs w:val="28"/>
          <w:u w:val="single"/>
        </w:rPr>
        <w:t>}</w:t>
      </w:r>
      <w:r>
        <w:rPr>
          <w:rFonts w:ascii="David" w:hAnsi="David" w:cs="David" w:hint="cs"/>
          <w:sz w:val="28"/>
          <w:szCs w:val="28"/>
          <w:rtl/>
        </w:rPr>
        <w:t>, גיל פרישה צפוי:</w:t>
      </w:r>
      <w:r w:rsidR="003A4D7D">
        <w:rPr>
          <w:rFonts w:ascii="David" w:hAnsi="David" w:cs="David"/>
          <w:sz w:val="28"/>
          <w:szCs w:val="28"/>
        </w:rPr>
        <w:t>{</w:t>
      </w:r>
      <w:proofErr w:type="spellStart"/>
      <w:r w:rsidR="003A4D7D">
        <w:rPr>
          <w:rFonts w:ascii="David" w:hAnsi="David" w:cs="David"/>
          <w:sz w:val="28"/>
          <w:szCs w:val="28"/>
        </w:rPr>
        <w:t>client_r</w:t>
      </w:r>
      <w:r w:rsidR="003A4D7D" w:rsidRPr="003A4D7D">
        <w:rPr>
          <w:rFonts w:ascii="David" w:hAnsi="David" w:cs="David"/>
          <w:sz w:val="28"/>
          <w:szCs w:val="28"/>
        </w:rPr>
        <w:t>etirement</w:t>
      </w:r>
      <w:proofErr w:type="spellEnd"/>
      <w:r w:rsidR="003A4D7D">
        <w:rPr>
          <w:rFonts w:ascii="David" w:hAnsi="David" w:cs="David"/>
          <w:sz w:val="28"/>
          <w:szCs w:val="28"/>
        </w:rPr>
        <w:t>}</w:t>
      </w:r>
      <w:r>
        <w:rPr>
          <w:rFonts w:ascii="David" w:hAnsi="David" w:cs="David" w:hint="cs"/>
          <w:sz w:val="28"/>
          <w:szCs w:val="28"/>
          <w:rtl/>
        </w:rPr>
        <w:t>, גבר-67, אישה 64.</w:t>
      </w:r>
    </w:p>
    <w:p w14:paraId="44E3A555" w14:textId="77777777" w:rsidR="00F72E6C" w:rsidRDefault="00F72E6C" w:rsidP="00F72E6C">
      <w:pPr>
        <w:spacing w:line="360" w:lineRule="auto"/>
        <w:ind w:left="707" w:right="850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600B450A" w14:textId="643B4A6A" w:rsidR="004E10A0" w:rsidRPr="00045FD0" w:rsidRDefault="004E10A0" w:rsidP="00F02248">
      <w:pPr>
        <w:pStyle w:val="Heading1"/>
        <w:numPr>
          <w:ilvl w:val="0"/>
          <w:numId w:val="0"/>
        </w:numPr>
        <w:ind w:left="432" w:hanging="432"/>
        <w:rPr>
          <w:rFonts w:ascii="David" w:hAnsi="David" w:cs="David"/>
          <w:b/>
          <w:bCs/>
          <w:u w:val="single"/>
          <w:rtl/>
        </w:rPr>
      </w:pPr>
      <w:r w:rsidRPr="00045FD0">
        <w:rPr>
          <w:rFonts w:ascii="David" w:hAnsi="David" w:cs="David"/>
          <w:b/>
          <w:bCs/>
          <w:u w:val="single"/>
          <w:rtl/>
        </w:rPr>
        <w:t xml:space="preserve">היקף </w:t>
      </w:r>
      <w:r w:rsidR="00F02248">
        <w:rPr>
          <w:rFonts w:ascii="David" w:hAnsi="David" w:cs="David" w:hint="cs"/>
          <w:b/>
          <w:bCs/>
          <w:u w:val="single"/>
          <w:rtl/>
        </w:rPr>
        <w:t>הבדיקה</w:t>
      </w:r>
    </w:p>
    <w:p w14:paraId="7BF44F15" w14:textId="03BDA100" w:rsidR="003548FD" w:rsidRDefault="004E10A0" w:rsidP="003548FD">
      <w:pPr>
        <w:spacing w:before="240" w:line="360" w:lineRule="auto"/>
        <w:jc w:val="both"/>
        <w:rPr>
          <w:rFonts w:ascii="David" w:hAnsi="David" w:cs="David"/>
          <w:rtl/>
        </w:rPr>
      </w:pPr>
      <w:r w:rsidRPr="00F354D6">
        <w:rPr>
          <w:rFonts w:ascii="David" w:hAnsi="David" w:cs="David"/>
          <w:rtl/>
        </w:rPr>
        <w:t xml:space="preserve">התבקשתי על ידי </w:t>
      </w:r>
      <w:r w:rsidR="003548FD">
        <w:rPr>
          <w:rFonts w:ascii="David" w:hAnsi="David" w:cs="David" w:hint="cs"/>
          <w:rtl/>
        </w:rPr>
        <w:t xml:space="preserve"> </w:t>
      </w:r>
      <w:r w:rsidR="003A4D7D">
        <w:rPr>
          <w:rFonts w:ascii="David" w:hAnsi="David" w:cs="David"/>
        </w:rPr>
        <w:t>{</w:t>
      </w:r>
      <w:proofErr w:type="spellStart"/>
      <w:r w:rsidR="003A4D7D">
        <w:rPr>
          <w:rFonts w:ascii="David" w:hAnsi="David" w:cs="David"/>
        </w:rPr>
        <w:t>client_name</w:t>
      </w:r>
      <w:proofErr w:type="spellEnd"/>
      <w:r w:rsidR="003A4D7D">
        <w:rPr>
          <w:rFonts w:ascii="David" w:hAnsi="David" w:cs="David"/>
        </w:rPr>
        <w:t>}</w:t>
      </w:r>
      <w:r w:rsidR="003548FD">
        <w:rPr>
          <w:rFonts w:ascii="David" w:hAnsi="David" w:cs="David" w:hint="cs"/>
          <w:rtl/>
        </w:rPr>
        <w:t xml:space="preserve"> לבצע בדיקה </w:t>
      </w:r>
      <w:r w:rsidR="00A11BB4">
        <w:rPr>
          <w:rFonts w:ascii="David" w:hAnsi="David" w:cs="David" w:hint="cs"/>
          <w:rtl/>
        </w:rPr>
        <w:t>ל</w:t>
      </w:r>
      <w:r w:rsidR="003548FD">
        <w:rPr>
          <w:rFonts w:ascii="David" w:hAnsi="David" w:cs="David" w:hint="cs"/>
          <w:rtl/>
        </w:rPr>
        <w:t xml:space="preserve">יתרת כספי פנסיה שאמורים להיות </w:t>
      </w:r>
      <w:r w:rsidR="00A11BB4">
        <w:rPr>
          <w:rFonts w:ascii="David" w:hAnsi="David" w:cs="David" w:hint="cs"/>
          <w:rtl/>
        </w:rPr>
        <w:t>רשומים ככספים המוכרים לקצבה מוכרת, וזאת בהתאם לטפסי 106 שהועברו אליי ובן ביחס לכספים הרשומים בחברות המנהלות.</w:t>
      </w:r>
    </w:p>
    <w:p w14:paraId="5D79A8D3" w14:textId="77777777" w:rsidR="004D6824" w:rsidRPr="00F354D6" w:rsidRDefault="004D6824" w:rsidP="004D6824">
      <w:pPr>
        <w:bidi w:val="0"/>
        <w:spacing w:after="200" w:line="276" w:lineRule="auto"/>
        <w:rPr>
          <w:rFonts w:ascii="David" w:hAnsi="David" w:cs="David"/>
          <w:u w:val="single"/>
          <w:rtl/>
        </w:rPr>
      </w:pPr>
    </w:p>
    <w:p w14:paraId="23B55F8F" w14:textId="717EEF8D" w:rsidR="00BB2692" w:rsidRDefault="00BB2692" w:rsidP="00BB26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Bidi" w:eastAsiaTheme="minorHAnsi" w:hAnsiTheme="minorBidi" w:cs="David"/>
          <w:rtl/>
        </w:rPr>
      </w:pPr>
      <w:r w:rsidRPr="00BB2692">
        <w:rPr>
          <w:rFonts w:eastAsiaTheme="minorHAnsi" w:cs="David" w:hint="cs"/>
          <w:b/>
          <w:bCs/>
          <w:u w:val="single"/>
          <w:rtl/>
        </w:rPr>
        <w:t xml:space="preserve">אלה פרטי, השכלתי והכשרתי </w:t>
      </w:r>
      <w:r w:rsidR="00F02248">
        <w:rPr>
          <w:rFonts w:eastAsiaTheme="minorHAnsi" w:cs="David"/>
          <w:b/>
          <w:bCs/>
          <w:u w:val="single"/>
          <w:rtl/>
        </w:rPr>
        <w:t>–</w:t>
      </w:r>
      <w:r w:rsidRPr="00BB2692">
        <w:rPr>
          <w:rFonts w:eastAsiaTheme="minorHAnsi" w:cs="David" w:hint="cs"/>
          <w:b/>
          <w:bCs/>
          <w:u w:val="single"/>
          <w:rtl/>
        </w:rPr>
        <w:t xml:space="preserve"> </w:t>
      </w:r>
    </w:p>
    <w:tbl>
      <w:tblPr>
        <w:bidiVisual/>
        <w:tblW w:w="9115" w:type="dxa"/>
        <w:tblLook w:val="04A0" w:firstRow="1" w:lastRow="0" w:firstColumn="1" w:lastColumn="0" w:noHBand="0" w:noVBand="1"/>
      </w:tblPr>
      <w:tblGrid>
        <w:gridCol w:w="9115"/>
      </w:tblGrid>
      <w:tr w:rsidR="00F02248" w:rsidRPr="00F02248" w14:paraId="17112DE2" w14:textId="77777777" w:rsidTr="00F02248">
        <w:trPr>
          <w:trHeight w:val="54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2B5B" w14:textId="77777777" w:rsidR="00F02248" w:rsidRPr="00F02248" w:rsidRDefault="00F02248" w:rsidP="00F02248">
            <w:pPr>
              <w:rPr>
                <w:rFonts w:ascii="Arial" w:hAnsi="Arial" w:cs="Arial"/>
                <w:b/>
                <w:bCs/>
                <w:u w:val="single"/>
              </w:rPr>
            </w:pPr>
            <w:r w:rsidRPr="00F02248">
              <w:rPr>
                <w:rFonts w:ascii="Arial" w:hAnsi="Arial" w:cs="Arial"/>
                <w:b/>
                <w:bCs/>
                <w:u w:val="single"/>
                <w:rtl/>
              </w:rPr>
              <w:t>פרטי על השכלתי</w:t>
            </w:r>
          </w:p>
        </w:tc>
      </w:tr>
      <w:tr w:rsidR="00F02248" w:rsidRPr="00F02248" w14:paraId="44798838" w14:textId="77777777" w:rsidTr="003E1A7C">
        <w:trPr>
          <w:trHeight w:val="112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F931" w14:textId="77777777" w:rsidR="00F02248" w:rsidRPr="00F02248" w:rsidRDefault="00F02248" w:rsidP="00F02248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</w:tr>
      <w:tr w:rsidR="00F02248" w:rsidRPr="00F02248" w14:paraId="0E0F8809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A7C3" w14:textId="77777777" w:rsidR="00F02248" w:rsidRPr="00F02248" w:rsidRDefault="00F02248" w:rsidP="00F02248">
            <w:pPr>
              <w:rPr>
                <w:rFonts w:ascii="Arial" w:hAnsi="Arial" w:cs="Arial"/>
              </w:rPr>
            </w:pPr>
            <w:r w:rsidRPr="00F02248">
              <w:rPr>
                <w:rFonts w:ascii="Arial" w:hAnsi="Arial" w:cs="Arial"/>
                <w:rtl/>
              </w:rPr>
              <w:t>בעל תואר ראשון בכלכלה – מחלקה לכלכלה, אוניברסיטת בן גוריון.</w:t>
            </w:r>
          </w:p>
        </w:tc>
      </w:tr>
      <w:tr w:rsidR="00F02248" w:rsidRPr="00F02248" w14:paraId="7D1BC6C6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6A7C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בוגר לימודי אקטואריה-מחלקה לסטטיסטיקה, אוניברסיטת חיפה.</w:t>
            </w:r>
          </w:p>
        </w:tc>
      </w:tr>
      <w:tr w:rsidR="00F02248" w:rsidRPr="00F02248" w14:paraId="4364CF8D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8ED2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בעל רישיון יועץ פנסיוני, אגף שוק ההון, משרד האוצר.</w:t>
            </w:r>
          </w:p>
        </w:tc>
      </w:tr>
      <w:tr w:rsidR="00F02248" w:rsidRPr="00F02248" w14:paraId="4AD67FA5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900F" w14:textId="77777777" w:rsidR="00F02248" w:rsidRPr="003E1A7C" w:rsidRDefault="00F02248" w:rsidP="00F02248">
            <w:pPr>
              <w:rPr>
                <w:rFonts w:ascii="Arial" w:hAnsi="Arial" w:cs="Arial"/>
                <w:rtl/>
              </w:rPr>
            </w:pPr>
          </w:p>
          <w:p w14:paraId="0D7B3615" w14:textId="77777777" w:rsidR="003E1A7C" w:rsidRPr="00F02248" w:rsidRDefault="003E1A7C" w:rsidP="00F02248">
            <w:pPr>
              <w:rPr>
                <w:rFonts w:ascii="Arial" w:hAnsi="Arial" w:cs="Arial"/>
                <w:rtl/>
              </w:rPr>
            </w:pPr>
          </w:p>
        </w:tc>
      </w:tr>
      <w:tr w:rsidR="00F02248" w:rsidRPr="00F02248" w14:paraId="6DA7279B" w14:textId="77777777" w:rsidTr="00F02248">
        <w:trPr>
          <w:trHeight w:val="54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C9BD" w14:textId="77777777" w:rsidR="00F02248" w:rsidRPr="00F02248" w:rsidRDefault="00F02248" w:rsidP="00F02248">
            <w:pPr>
              <w:rPr>
                <w:rFonts w:ascii="Arial" w:hAnsi="Arial" w:cs="Arial"/>
                <w:b/>
                <w:bCs/>
                <w:u w:val="single"/>
              </w:rPr>
            </w:pPr>
            <w:r w:rsidRPr="00F02248">
              <w:rPr>
                <w:rFonts w:ascii="Arial" w:hAnsi="Arial" w:cs="Arial"/>
                <w:b/>
                <w:bCs/>
                <w:u w:val="single"/>
                <w:rtl/>
              </w:rPr>
              <w:t>להלן פרטים על נסיוני המקצועי</w:t>
            </w:r>
            <w:r w:rsidRPr="00F02248">
              <w:rPr>
                <w:rFonts w:ascii="Arial" w:hAnsi="Arial" w:cs="Arial"/>
                <w:rtl/>
              </w:rPr>
              <w:t>:</w:t>
            </w:r>
          </w:p>
        </w:tc>
      </w:tr>
      <w:tr w:rsidR="00F02248" w:rsidRPr="00F02248" w14:paraId="6FD750F4" w14:textId="77777777" w:rsidTr="003E1A7C">
        <w:trPr>
          <w:trHeight w:val="91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5E3E" w14:textId="77777777" w:rsidR="00F02248" w:rsidRPr="00F02248" w:rsidRDefault="00F02248" w:rsidP="00F02248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</w:tr>
      <w:tr w:rsidR="00F02248" w:rsidRPr="00F02248" w14:paraId="4C5BFF6C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9814" w14:textId="77777777" w:rsidR="00F02248" w:rsidRPr="00F02248" w:rsidRDefault="00F02248" w:rsidP="00F02248">
            <w:pPr>
              <w:rPr>
                <w:rFonts w:ascii="Arial" w:hAnsi="Arial" w:cs="Arial"/>
              </w:rPr>
            </w:pPr>
            <w:r w:rsidRPr="00F02248">
              <w:rPr>
                <w:rFonts w:ascii="Arial" w:hAnsi="Arial" w:cs="Arial"/>
                <w:rtl/>
              </w:rPr>
              <w:t xml:space="preserve">החל משנת 2016 ואילך- יועץ אקטוארי ובעל חברה למתן חוות דעת אקטואריות וכלכליות </w:t>
            </w:r>
          </w:p>
        </w:tc>
      </w:tr>
      <w:tr w:rsidR="00F02248" w:rsidRPr="00F02248" w14:paraId="63FA4BE0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A901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משנת 2008 - ועד 2016- אקטואר ההסתדרות הכללית החדשה.</w:t>
            </w:r>
          </w:p>
        </w:tc>
      </w:tr>
      <w:tr w:rsidR="00F02248" w:rsidRPr="00F02248" w14:paraId="1EF9A60C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B947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lastRenderedPageBreak/>
              <w:t>משנת 2003 ועד 2008- מנהל מחלקת תפעול של קופות גמל וקרנות פנסיה.</w:t>
            </w:r>
          </w:p>
        </w:tc>
      </w:tr>
      <w:tr w:rsidR="00F02248" w:rsidRPr="00F02248" w14:paraId="136BEA71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D83F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משנת 2001-2003- מחלקה לאקטואריה, כלל חברה לביטוח.</w:t>
            </w:r>
          </w:p>
        </w:tc>
      </w:tr>
      <w:tr w:rsidR="00F02248" w:rsidRPr="00F02248" w14:paraId="5CC0FCF7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A6B3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משנת 1999-2001- עצמאי בתחום הביטוח.</w:t>
            </w:r>
          </w:p>
        </w:tc>
      </w:tr>
      <w:tr w:rsidR="00F02248" w:rsidRPr="00F02248" w14:paraId="33E5001E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64B2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משנת 1997- 1999 – מחלקת שיווק בקרן הפנסיה "יובלים".</w:t>
            </w:r>
          </w:p>
        </w:tc>
      </w:tr>
    </w:tbl>
    <w:p w14:paraId="329E4D88" w14:textId="77777777" w:rsidR="00F02248" w:rsidRPr="00F02248" w:rsidRDefault="00F02248" w:rsidP="00BB26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Bidi" w:eastAsiaTheme="minorHAnsi" w:hAnsiTheme="minorBidi" w:cs="David"/>
          <w:rtl/>
        </w:rPr>
      </w:pPr>
    </w:p>
    <w:p w14:paraId="001FC014" w14:textId="77777777" w:rsidR="00BB2692" w:rsidRPr="00BB2692" w:rsidRDefault="00BB2692" w:rsidP="00BB26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Theme="minorHAnsi" w:cs="David"/>
          <w:rtl/>
        </w:rPr>
      </w:pPr>
    </w:p>
    <w:p w14:paraId="76EA354F" w14:textId="77777777" w:rsidR="005D671E" w:rsidRPr="00F354D6" w:rsidRDefault="005D671E" w:rsidP="004D682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David" w:hAnsi="David" w:cs="David"/>
          <w:rtl/>
        </w:rPr>
      </w:pPr>
    </w:p>
    <w:p w14:paraId="1FA3F294" w14:textId="51C6BD98" w:rsidR="00C047AF" w:rsidRDefault="002859D9" w:rsidP="004E10A0">
      <w:pPr>
        <w:spacing w:after="200" w:line="276" w:lineRule="auto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2859D9">
        <w:rPr>
          <w:rFonts w:ascii="David" w:hAnsi="David" w:cs="David" w:hint="cs"/>
          <w:b/>
          <w:bCs/>
          <w:sz w:val="36"/>
          <w:szCs w:val="36"/>
          <w:u w:val="single"/>
          <w:rtl/>
        </w:rPr>
        <w:t>תוצאות:</w:t>
      </w:r>
    </w:p>
    <w:p w14:paraId="66FFB79A" w14:textId="3A52D94B" w:rsidR="002859D9" w:rsidRPr="002859D9" w:rsidRDefault="002859D9" w:rsidP="004E10A0">
      <w:pPr>
        <w:spacing w:after="200" w:line="276" w:lineRule="auto"/>
        <w:rPr>
          <w:rFonts w:ascii="David" w:hAnsi="David" w:cs="David"/>
          <w:sz w:val="36"/>
          <w:szCs w:val="36"/>
          <w:rtl/>
        </w:rPr>
      </w:pPr>
      <w:r w:rsidRPr="002859D9">
        <w:rPr>
          <w:rFonts w:ascii="David" w:hAnsi="David" w:cs="David" w:hint="cs"/>
          <w:sz w:val="36"/>
          <w:szCs w:val="36"/>
          <w:rtl/>
        </w:rPr>
        <w:t xml:space="preserve">סה"כ הפקדות לקצבה מוכרת: </w:t>
      </w:r>
      <w:r w:rsidR="0006382C" w:rsidRPr="0078264B">
        <w:rPr>
          <w:rFonts w:ascii="David" w:hAnsi="David" w:cs="David"/>
          <w:sz w:val="36"/>
          <w:szCs w:val="36"/>
          <w:u w:val="single"/>
        </w:rPr>
        <w:t>{</w:t>
      </w:r>
      <w:proofErr w:type="spellStart"/>
      <w:r w:rsidR="0006382C" w:rsidRPr="0078264B">
        <w:rPr>
          <w:rFonts w:ascii="David" w:hAnsi="David" w:cs="David"/>
          <w:sz w:val="36"/>
          <w:szCs w:val="36"/>
          <w:u w:val="single"/>
        </w:rPr>
        <w:t>total_deposits</w:t>
      </w:r>
      <w:proofErr w:type="spellEnd"/>
      <w:r w:rsidR="0006382C" w:rsidRPr="0078264B">
        <w:rPr>
          <w:rFonts w:ascii="David" w:hAnsi="David" w:cs="David"/>
          <w:sz w:val="36"/>
          <w:szCs w:val="36"/>
          <w:u w:val="single"/>
        </w:rPr>
        <w:t>}</w:t>
      </w:r>
      <w:r w:rsidRPr="002859D9">
        <w:rPr>
          <w:rFonts w:ascii="David" w:hAnsi="David" w:cs="David" w:hint="cs"/>
          <w:sz w:val="36"/>
          <w:szCs w:val="36"/>
          <w:rtl/>
        </w:rPr>
        <w:t>.</w:t>
      </w:r>
    </w:p>
    <w:p w14:paraId="7F1C810E" w14:textId="26AB7C49" w:rsidR="002859D9" w:rsidRPr="002859D9" w:rsidRDefault="002859D9" w:rsidP="004E10A0">
      <w:pPr>
        <w:spacing w:after="200" w:line="276" w:lineRule="auto"/>
        <w:rPr>
          <w:rFonts w:ascii="David" w:hAnsi="David" w:cs="David"/>
          <w:sz w:val="36"/>
          <w:szCs w:val="36"/>
          <w:rtl/>
        </w:rPr>
      </w:pPr>
      <w:r w:rsidRPr="002859D9">
        <w:rPr>
          <w:rFonts w:ascii="David" w:hAnsi="David" w:cs="David" w:hint="cs"/>
          <w:sz w:val="36"/>
          <w:szCs w:val="36"/>
          <w:rtl/>
        </w:rPr>
        <w:t>סה"כ הפקדות שהוכרו לקצבה מוכרת בקרנות:</w:t>
      </w:r>
      <w:r w:rsidR="00092E50" w:rsidRPr="0078264B">
        <w:rPr>
          <w:rFonts w:ascii="David" w:hAnsi="David" w:cs="David"/>
          <w:sz w:val="36"/>
          <w:szCs w:val="36"/>
          <w:u w:val="single"/>
        </w:rPr>
        <w:t>{</w:t>
      </w:r>
      <w:proofErr w:type="spellStart"/>
      <w:r w:rsidR="00092E50" w:rsidRPr="0078264B">
        <w:rPr>
          <w:rFonts w:ascii="David" w:hAnsi="David" w:cs="David"/>
          <w:sz w:val="36"/>
          <w:szCs w:val="36"/>
          <w:u w:val="single"/>
        </w:rPr>
        <w:t>total_known_deposit</w:t>
      </w:r>
      <w:r w:rsidR="00AF69B9">
        <w:rPr>
          <w:rFonts w:ascii="David" w:hAnsi="David" w:cs="David"/>
          <w:sz w:val="36"/>
          <w:szCs w:val="36"/>
          <w:u w:val="single"/>
        </w:rPr>
        <w:t>s</w:t>
      </w:r>
      <w:proofErr w:type="spellEnd"/>
      <w:r w:rsidR="00092E50" w:rsidRPr="0078264B">
        <w:rPr>
          <w:rFonts w:ascii="David" w:hAnsi="David" w:cs="David"/>
          <w:sz w:val="36"/>
          <w:szCs w:val="36"/>
          <w:u w:val="single"/>
        </w:rPr>
        <w:t>}</w:t>
      </w:r>
    </w:p>
    <w:p w14:paraId="27CA12DB" w14:textId="7425C0E7" w:rsidR="002859D9" w:rsidRDefault="002859D9" w:rsidP="004E10A0">
      <w:pPr>
        <w:spacing w:after="200" w:line="276" w:lineRule="auto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2859D9">
        <w:rPr>
          <w:rFonts w:ascii="David" w:hAnsi="David" w:cs="David" w:hint="cs"/>
          <w:sz w:val="36"/>
          <w:szCs w:val="36"/>
          <w:rtl/>
        </w:rPr>
        <w:t>שווי זכאות נוספת:</w:t>
      </w:r>
      <w:r w:rsidR="00A47921" w:rsidRPr="0078264B">
        <w:rPr>
          <w:rFonts w:ascii="David" w:hAnsi="David" w:cs="David"/>
          <w:sz w:val="36"/>
          <w:szCs w:val="36"/>
          <w:u w:val="single"/>
        </w:rPr>
        <w:t>{</w:t>
      </w:r>
      <w:proofErr w:type="spellStart"/>
      <w:r w:rsidR="00A47921" w:rsidRPr="0078264B">
        <w:rPr>
          <w:rFonts w:ascii="David" w:hAnsi="David" w:cs="David"/>
          <w:sz w:val="36"/>
          <w:szCs w:val="36"/>
          <w:u w:val="single"/>
        </w:rPr>
        <w:t>total_result</w:t>
      </w:r>
      <w:proofErr w:type="spellEnd"/>
      <w:r w:rsidR="00A47921" w:rsidRPr="0078264B">
        <w:rPr>
          <w:rFonts w:ascii="David" w:hAnsi="David" w:cs="David"/>
          <w:sz w:val="36"/>
          <w:szCs w:val="36"/>
          <w:u w:val="single"/>
        </w:rPr>
        <w:t>}</w:t>
      </w:r>
      <w:r w:rsidRPr="0078264B">
        <w:rPr>
          <w:rFonts w:ascii="David" w:hAnsi="David" w:cs="David" w:hint="cs"/>
          <w:b/>
          <w:bCs/>
          <w:sz w:val="36"/>
          <w:szCs w:val="36"/>
          <w:rtl/>
        </w:rPr>
        <w:t>.</w:t>
      </w:r>
    </w:p>
    <w:p w14:paraId="1A6485E1" w14:textId="77777777" w:rsidR="002859D9" w:rsidRDefault="002859D9" w:rsidP="004E10A0">
      <w:pPr>
        <w:spacing w:after="200" w:line="276" w:lineRule="auto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0B1C3F9D" w14:textId="26F2079C" w:rsidR="001C3F59" w:rsidRDefault="002859D9" w:rsidP="004020B7">
      <w:pPr>
        <w:bidi w:val="0"/>
        <w:spacing w:after="200" w:line="276" w:lineRule="auto"/>
        <w:jc w:val="center"/>
        <w:rPr>
          <w:rFonts w:ascii="David" w:hAnsi="David" w:cs="David"/>
        </w:rPr>
      </w:pPr>
      <w:r>
        <w:rPr>
          <w:rFonts w:ascii="David" w:hAnsi="David" w:cs="David" w:hint="cs"/>
          <w:rtl/>
        </w:rPr>
        <w:t>בכ</w:t>
      </w:r>
      <w:r w:rsidR="00BB2692">
        <w:rPr>
          <w:rFonts w:ascii="David" w:hAnsi="David" w:cs="David" w:hint="cs"/>
          <w:rtl/>
        </w:rPr>
        <w:t>בוד רב,</w:t>
      </w:r>
    </w:p>
    <w:p w14:paraId="6AF5E016" w14:textId="20821250" w:rsidR="00BB2692" w:rsidRDefault="002859D9" w:rsidP="004020B7">
      <w:pPr>
        <w:bidi w:val="0"/>
        <w:spacing w:after="200" w:line="276" w:lineRule="auto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אבי יחזקאל</w:t>
      </w:r>
    </w:p>
    <w:p w14:paraId="478772DE" w14:textId="14D93B6E" w:rsidR="00152857" w:rsidRPr="00F354D6" w:rsidRDefault="00152857" w:rsidP="00152857">
      <w:pPr>
        <w:bidi w:val="0"/>
        <w:spacing w:after="200" w:line="276" w:lineRule="auto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יועץ פנסיוני, כלכלן ואקטואר</w:t>
      </w:r>
    </w:p>
    <w:sectPr w:rsidR="00152857" w:rsidRPr="00F354D6" w:rsidSect="00EA25B2">
      <w:headerReference w:type="default" r:id="rId8"/>
      <w:footerReference w:type="default" r:id="rId9"/>
      <w:type w:val="continuous"/>
      <w:pgSz w:w="11906" w:h="16838" w:code="9"/>
      <w:pgMar w:top="1440" w:right="1080" w:bottom="1440" w:left="10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88224" w14:textId="77777777" w:rsidR="00ED74ED" w:rsidRDefault="00ED74ED">
      <w:r>
        <w:separator/>
      </w:r>
    </w:p>
  </w:endnote>
  <w:endnote w:type="continuationSeparator" w:id="0">
    <w:p w14:paraId="5F4EE36D" w14:textId="77777777" w:rsidR="00ED74ED" w:rsidRDefault="00ED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9332" w14:textId="19743FFB" w:rsidR="00901AB7" w:rsidRPr="00EA25B2" w:rsidRDefault="00EA25B2" w:rsidP="00EA25B2">
    <w:pPr>
      <w:pStyle w:val="Footer"/>
      <w:bidi w:val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BF87061" wp14:editId="25B395E4">
          <wp:simplePos x="0" y="0"/>
          <wp:positionH relativeFrom="page">
            <wp:align>left</wp:align>
          </wp:positionH>
          <wp:positionV relativeFrom="paragraph">
            <wp:posOffset>36750</wp:posOffset>
          </wp:positionV>
          <wp:extent cx="7559040" cy="1295400"/>
          <wp:effectExtent l="0" t="0" r="3810" b="0"/>
          <wp:wrapTopAndBottom/>
          <wp:docPr id="699484825" name="תמונה 6994848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1295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F5758" w14:textId="77777777" w:rsidR="00ED74ED" w:rsidRDefault="00ED74ED">
      <w:r>
        <w:separator/>
      </w:r>
    </w:p>
  </w:footnote>
  <w:footnote w:type="continuationSeparator" w:id="0">
    <w:p w14:paraId="0FF5CE7F" w14:textId="77777777" w:rsidR="00ED74ED" w:rsidRDefault="00ED7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9E269" w14:textId="77777777" w:rsidR="00901AB7" w:rsidRDefault="00424D38">
    <w:pPr>
      <w:pStyle w:val="Header"/>
      <w:tabs>
        <w:tab w:val="clear" w:pos="8306"/>
      </w:tabs>
      <w:rPr>
        <w:rtl/>
      </w:rPr>
    </w:pPr>
    <w:r>
      <w:rPr>
        <w:noProof/>
        <w:rtl/>
      </w:rPr>
      <w:drawing>
        <wp:anchor distT="0" distB="0" distL="114300" distR="114300" simplePos="0" relativeHeight="251658240" behindDoc="0" locked="0" layoutInCell="1" allowOverlap="1" wp14:anchorId="6797406F" wp14:editId="30BA6F62">
          <wp:simplePos x="0" y="0"/>
          <wp:positionH relativeFrom="column">
            <wp:posOffset>-668084</wp:posOffset>
          </wp:positionH>
          <wp:positionV relativeFrom="paragraph">
            <wp:posOffset>0</wp:posOffset>
          </wp:positionV>
          <wp:extent cx="7559040" cy="1295400"/>
          <wp:effectExtent l="0" t="0" r="3810" b="0"/>
          <wp:wrapTopAndBottom/>
          <wp:docPr id="2133444026" name="תמונה 21334440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 חדש כותרת עליונה1 לבן נייר מכתבים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641"/>
    <w:multiLevelType w:val="hybridMultilevel"/>
    <w:tmpl w:val="F3A488F0"/>
    <w:lvl w:ilvl="0" w:tplc="F222A87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David"/>
        <w:b/>
        <w:color w:val="00B050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F5B84"/>
    <w:multiLevelType w:val="hybridMultilevel"/>
    <w:tmpl w:val="1F7052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1722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E146EF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FBB2516"/>
    <w:multiLevelType w:val="hybridMultilevel"/>
    <w:tmpl w:val="6DC48D82"/>
    <w:lvl w:ilvl="0" w:tplc="44DABA2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00537DB"/>
    <w:multiLevelType w:val="multilevel"/>
    <w:tmpl w:val="DC4CECE0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decimal"/>
      <w:isLgl/>
      <w:lvlText w:val="%1.%2"/>
      <w:lvlJc w:val="left"/>
      <w:pPr>
        <w:ind w:left="473" w:hanging="360"/>
      </w:pPr>
    </w:lvl>
    <w:lvl w:ilvl="2">
      <w:start w:val="1"/>
      <w:numFmt w:val="decimal"/>
      <w:isLgl/>
      <w:lvlText w:val="%1.%2.%3"/>
      <w:lvlJc w:val="left"/>
      <w:pPr>
        <w:ind w:left="833" w:hanging="720"/>
      </w:pPr>
    </w:lvl>
    <w:lvl w:ilvl="3">
      <w:start w:val="1"/>
      <w:numFmt w:val="decimal"/>
      <w:isLgl/>
      <w:lvlText w:val="%1.%2.%3.%4"/>
      <w:lvlJc w:val="left"/>
      <w:pPr>
        <w:ind w:left="833" w:hanging="720"/>
      </w:pPr>
    </w:lvl>
    <w:lvl w:ilvl="4">
      <w:start w:val="1"/>
      <w:numFmt w:val="decimal"/>
      <w:isLgl/>
      <w:lvlText w:val="%1.%2.%3.%4.%5"/>
      <w:lvlJc w:val="left"/>
      <w:pPr>
        <w:ind w:left="1193" w:hanging="1080"/>
      </w:pPr>
    </w:lvl>
    <w:lvl w:ilvl="5">
      <w:start w:val="1"/>
      <w:numFmt w:val="decimal"/>
      <w:isLgl/>
      <w:lvlText w:val="%1.%2.%3.%4.%5.%6"/>
      <w:lvlJc w:val="left"/>
      <w:pPr>
        <w:ind w:left="1193" w:hanging="1080"/>
      </w:pPr>
    </w:lvl>
    <w:lvl w:ilvl="6">
      <w:start w:val="1"/>
      <w:numFmt w:val="decimal"/>
      <w:isLgl/>
      <w:lvlText w:val="%1.%2.%3.%4.%5.%6.%7"/>
      <w:lvlJc w:val="left"/>
      <w:pPr>
        <w:ind w:left="1193" w:hanging="1080"/>
      </w:pPr>
    </w:lvl>
    <w:lvl w:ilvl="7">
      <w:start w:val="1"/>
      <w:numFmt w:val="decimal"/>
      <w:isLgl/>
      <w:lvlText w:val="%1.%2.%3.%4.%5.%6.%7.%8"/>
      <w:lvlJc w:val="left"/>
      <w:pPr>
        <w:ind w:left="1553" w:hanging="1440"/>
      </w:pPr>
    </w:lvl>
    <w:lvl w:ilvl="8">
      <w:start w:val="1"/>
      <w:numFmt w:val="decimal"/>
      <w:isLgl/>
      <w:lvlText w:val="%1.%2.%3.%4.%5.%6.%7.%8.%9"/>
      <w:lvlJc w:val="left"/>
      <w:pPr>
        <w:ind w:left="1553" w:hanging="1440"/>
      </w:pPr>
    </w:lvl>
  </w:abstractNum>
  <w:abstractNum w:abstractNumId="6" w15:restartNumberingAfterBreak="0">
    <w:nsid w:val="1373668E"/>
    <w:multiLevelType w:val="hybridMultilevel"/>
    <w:tmpl w:val="BEEC1F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0F4BF8"/>
    <w:multiLevelType w:val="multilevel"/>
    <w:tmpl w:val="FD80C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DC71256"/>
    <w:multiLevelType w:val="hybridMultilevel"/>
    <w:tmpl w:val="A45CEA7C"/>
    <w:lvl w:ilvl="0" w:tplc="FEB2A73E">
      <w:start w:val="1"/>
      <w:numFmt w:val="hebrew1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854A93"/>
    <w:multiLevelType w:val="hybridMultilevel"/>
    <w:tmpl w:val="73749590"/>
    <w:lvl w:ilvl="0" w:tplc="27D09B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David"/>
        <w:b/>
        <w:color w:val="00B050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CD64F1"/>
    <w:multiLevelType w:val="hybridMultilevel"/>
    <w:tmpl w:val="BEEC1F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AC5B28"/>
    <w:multiLevelType w:val="multilevel"/>
    <w:tmpl w:val="FD80C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8946DC6"/>
    <w:multiLevelType w:val="hybridMultilevel"/>
    <w:tmpl w:val="1C36A082"/>
    <w:lvl w:ilvl="0" w:tplc="427E38E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9F13F4"/>
    <w:multiLevelType w:val="hybridMultilevel"/>
    <w:tmpl w:val="80CCB184"/>
    <w:lvl w:ilvl="0" w:tplc="6B088A5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David"/>
        <w:b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D52E23"/>
    <w:multiLevelType w:val="hybridMultilevel"/>
    <w:tmpl w:val="6B7E40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7235CC"/>
    <w:multiLevelType w:val="hybridMultilevel"/>
    <w:tmpl w:val="236A01E8"/>
    <w:lvl w:ilvl="0" w:tplc="8DA67A4E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05703"/>
    <w:multiLevelType w:val="hybridMultilevel"/>
    <w:tmpl w:val="AB8C84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965E9"/>
    <w:multiLevelType w:val="hybridMultilevel"/>
    <w:tmpl w:val="A45CEA7C"/>
    <w:lvl w:ilvl="0" w:tplc="FEB2A73E">
      <w:start w:val="1"/>
      <w:numFmt w:val="hebrew1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FC050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093387"/>
    <w:multiLevelType w:val="hybridMultilevel"/>
    <w:tmpl w:val="EAB0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C2F0C"/>
    <w:multiLevelType w:val="hybridMultilevel"/>
    <w:tmpl w:val="10BE9B4E"/>
    <w:lvl w:ilvl="0" w:tplc="427E38E8">
      <w:start w:val="1"/>
      <w:numFmt w:val="hebrew1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E600E8"/>
    <w:multiLevelType w:val="hybridMultilevel"/>
    <w:tmpl w:val="EE9C6B24"/>
    <w:lvl w:ilvl="0" w:tplc="A3B27096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David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9AF395E"/>
    <w:multiLevelType w:val="hybridMultilevel"/>
    <w:tmpl w:val="7E90FA18"/>
    <w:lvl w:ilvl="0" w:tplc="02EC99F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David"/>
        <w:b/>
        <w:color w:val="00B050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093973"/>
    <w:multiLevelType w:val="hybridMultilevel"/>
    <w:tmpl w:val="3C8E7572"/>
    <w:lvl w:ilvl="0" w:tplc="2F927BD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81679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F15FE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D4401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DA6C5A"/>
    <w:multiLevelType w:val="hybridMultilevel"/>
    <w:tmpl w:val="6B7E40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1855722">
    <w:abstractNumId w:val="27"/>
  </w:num>
  <w:num w:numId="2" w16cid:durableId="533545338">
    <w:abstractNumId w:val="20"/>
  </w:num>
  <w:num w:numId="3" w16cid:durableId="196747014">
    <w:abstractNumId w:val="15"/>
  </w:num>
  <w:num w:numId="4" w16cid:durableId="1612124370">
    <w:abstractNumId w:val="12"/>
  </w:num>
  <w:num w:numId="5" w16cid:durableId="2105496190">
    <w:abstractNumId w:val="23"/>
  </w:num>
  <w:num w:numId="6" w16cid:durableId="1040475092">
    <w:abstractNumId w:val="22"/>
  </w:num>
  <w:num w:numId="7" w16cid:durableId="310140089">
    <w:abstractNumId w:val="10"/>
  </w:num>
  <w:num w:numId="8" w16cid:durableId="692730799">
    <w:abstractNumId w:val="17"/>
  </w:num>
  <w:num w:numId="9" w16cid:durableId="1760638615">
    <w:abstractNumId w:val="6"/>
  </w:num>
  <w:num w:numId="10" w16cid:durableId="618223477">
    <w:abstractNumId w:val="8"/>
  </w:num>
  <w:num w:numId="11" w16cid:durableId="1448037040">
    <w:abstractNumId w:val="4"/>
  </w:num>
  <w:num w:numId="12" w16cid:durableId="7587168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6203347">
    <w:abstractNumId w:val="13"/>
  </w:num>
  <w:num w:numId="14" w16cid:durableId="1245795190">
    <w:abstractNumId w:val="14"/>
  </w:num>
  <w:num w:numId="15" w16cid:durableId="927932029">
    <w:abstractNumId w:val="0"/>
  </w:num>
  <w:num w:numId="16" w16cid:durableId="1191844749">
    <w:abstractNumId w:val="9"/>
  </w:num>
  <w:num w:numId="17" w16cid:durableId="2080518694">
    <w:abstractNumId w:val="1"/>
  </w:num>
  <w:num w:numId="18" w16cid:durableId="1443645990">
    <w:abstractNumId w:val="16"/>
  </w:num>
  <w:num w:numId="19" w16cid:durableId="1620139484">
    <w:abstractNumId w:val="7"/>
  </w:num>
  <w:num w:numId="20" w16cid:durableId="20862975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86687770">
    <w:abstractNumId w:val="19"/>
  </w:num>
  <w:num w:numId="22" w16cid:durableId="310645746">
    <w:abstractNumId w:val="24"/>
  </w:num>
  <w:num w:numId="23" w16cid:durableId="205413742">
    <w:abstractNumId w:val="2"/>
  </w:num>
  <w:num w:numId="24" w16cid:durableId="1200707248">
    <w:abstractNumId w:val="25"/>
  </w:num>
  <w:num w:numId="25" w16cid:durableId="1394506857">
    <w:abstractNumId w:val="3"/>
  </w:num>
  <w:num w:numId="26" w16cid:durableId="978875949">
    <w:abstractNumId w:val="26"/>
  </w:num>
  <w:num w:numId="27" w16cid:durableId="685908145">
    <w:abstractNumId w:val="18"/>
  </w:num>
  <w:num w:numId="28" w16cid:durableId="17358836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ar-SA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B7"/>
    <w:rsid w:val="000045FA"/>
    <w:rsid w:val="00025E06"/>
    <w:rsid w:val="000307B3"/>
    <w:rsid w:val="00030C9D"/>
    <w:rsid w:val="00033858"/>
    <w:rsid w:val="00044B03"/>
    <w:rsid w:val="00045FD0"/>
    <w:rsid w:val="00057975"/>
    <w:rsid w:val="0006382C"/>
    <w:rsid w:val="00085AE9"/>
    <w:rsid w:val="00090B9A"/>
    <w:rsid w:val="00092E50"/>
    <w:rsid w:val="000B7C38"/>
    <w:rsid w:val="000C3194"/>
    <w:rsid w:val="00112A57"/>
    <w:rsid w:val="0011594C"/>
    <w:rsid w:val="00125B6B"/>
    <w:rsid w:val="0012625F"/>
    <w:rsid w:val="001359C6"/>
    <w:rsid w:val="00151E9D"/>
    <w:rsid w:val="00152857"/>
    <w:rsid w:val="0016194D"/>
    <w:rsid w:val="001700F7"/>
    <w:rsid w:val="001902F1"/>
    <w:rsid w:val="00192C9B"/>
    <w:rsid w:val="001A4E3F"/>
    <w:rsid w:val="001B39CA"/>
    <w:rsid w:val="001B43CA"/>
    <w:rsid w:val="001C3F59"/>
    <w:rsid w:val="001D5523"/>
    <w:rsid w:val="001D5A0E"/>
    <w:rsid w:val="001F533A"/>
    <w:rsid w:val="00227793"/>
    <w:rsid w:val="00252491"/>
    <w:rsid w:val="00263BC4"/>
    <w:rsid w:val="002859D9"/>
    <w:rsid w:val="00287198"/>
    <w:rsid w:val="002A4BA1"/>
    <w:rsid w:val="002A6C0B"/>
    <w:rsid w:val="002D4E0E"/>
    <w:rsid w:val="002D72B6"/>
    <w:rsid w:val="002F3FDE"/>
    <w:rsid w:val="002F5718"/>
    <w:rsid w:val="00300019"/>
    <w:rsid w:val="00302FFC"/>
    <w:rsid w:val="00303F99"/>
    <w:rsid w:val="0030543E"/>
    <w:rsid w:val="00325403"/>
    <w:rsid w:val="003417FF"/>
    <w:rsid w:val="003470D6"/>
    <w:rsid w:val="003548FD"/>
    <w:rsid w:val="00367C99"/>
    <w:rsid w:val="00380FB7"/>
    <w:rsid w:val="003A1BB0"/>
    <w:rsid w:val="003A3D75"/>
    <w:rsid w:val="003A4411"/>
    <w:rsid w:val="003A4D7D"/>
    <w:rsid w:val="003B2203"/>
    <w:rsid w:val="003B467E"/>
    <w:rsid w:val="003B63B2"/>
    <w:rsid w:val="003B79A5"/>
    <w:rsid w:val="003C1268"/>
    <w:rsid w:val="003D12E4"/>
    <w:rsid w:val="003E1A7C"/>
    <w:rsid w:val="003E2DF5"/>
    <w:rsid w:val="003E5E37"/>
    <w:rsid w:val="003F6619"/>
    <w:rsid w:val="004020B7"/>
    <w:rsid w:val="00402A43"/>
    <w:rsid w:val="00424D38"/>
    <w:rsid w:val="00431EEA"/>
    <w:rsid w:val="00450BCE"/>
    <w:rsid w:val="00456FF8"/>
    <w:rsid w:val="00460427"/>
    <w:rsid w:val="00461A3F"/>
    <w:rsid w:val="004771B9"/>
    <w:rsid w:val="0048615F"/>
    <w:rsid w:val="004954ED"/>
    <w:rsid w:val="004A3279"/>
    <w:rsid w:val="004A6814"/>
    <w:rsid w:val="004B21C5"/>
    <w:rsid w:val="004C0E47"/>
    <w:rsid w:val="004C2E4E"/>
    <w:rsid w:val="004D6824"/>
    <w:rsid w:val="004E10A0"/>
    <w:rsid w:val="004E6954"/>
    <w:rsid w:val="00510DD0"/>
    <w:rsid w:val="005209E4"/>
    <w:rsid w:val="00533700"/>
    <w:rsid w:val="005374A7"/>
    <w:rsid w:val="00540DB4"/>
    <w:rsid w:val="00544049"/>
    <w:rsid w:val="00563803"/>
    <w:rsid w:val="00573DBC"/>
    <w:rsid w:val="005766DF"/>
    <w:rsid w:val="00583A2B"/>
    <w:rsid w:val="00594364"/>
    <w:rsid w:val="0059646E"/>
    <w:rsid w:val="005978DB"/>
    <w:rsid w:val="005A7564"/>
    <w:rsid w:val="005B1046"/>
    <w:rsid w:val="005B18F8"/>
    <w:rsid w:val="005D1082"/>
    <w:rsid w:val="005D642E"/>
    <w:rsid w:val="005D671E"/>
    <w:rsid w:val="005F0509"/>
    <w:rsid w:val="005F1A0B"/>
    <w:rsid w:val="00602447"/>
    <w:rsid w:val="00611144"/>
    <w:rsid w:val="00625344"/>
    <w:rsid w:val="00625485"/>
    <w:rsid w:val="00657502"/>
    <w:rsid w:val="0066098E"/>
    <w:rsid w:val="00666EFD"/>
    <w:rsid w:val="00667196"/>
    <w:rsid w:val="006B36A1"/>
    <w:rsid w:val="006C67D0"/>
    <w:rsid w:val="006D012C"/>
    <w:rsid w:val="006D09AF"/>
    <w:rsid w:val="006D6499"/>
    <w:rsid w:val="006E2007"/>
    <w:rsid w:val="007265DD"/>
    <w:rsid w:val="00733017"/>
    <w:rsid w:val="00733067"/>
    <w:rsid w:val="0074339B"/>
    <w:rsid w:val="007610EB"/>
    <w:rsid w:val="00763068"/>
    <w:rsid w:val="00763FDB"/>
    <w:rsid w:val="00773DDB"/>
    <w:rsid w:val="0078264B"/>
    <w:rsid w:val="007A642C"/>
    <w:rsid w:val="007B28F6"/>
    <w:rsid w:val="007C4C3C"/>
    <w:rsid w:val="007D47EF"/>
    <w:rsid w:val="007E5713"/>
    <w:rsid w:val="007F29E3"/>
    <w:rsid w:val="007F4FDB"/>
    <w:rsid w:val="008142A1"/>
    <w:rsid w:val="008209A0"/>
    <w:rsid w:val="008227A5"/>
    <w:rsid w:val="00826F09"/>
    <w:rsid w:val="008310F5"/>
    <w:rsid w:val="00837925"/>
    <w:rsid w:val="00854454"/>
    <w:rsid w:val="008675AE"/>
    <w:rsid w:val="00870889"/>
    <w:rsid w:val="0087239B"/>
    <w:rsid w:val="008829B1"/>
    <w:rsid w:val="00890B86"/>
    <w:rsid w:val="008915AD"/>
    <w:rsid w:val="00896198"/>
    <w:rsid w:val="008A7C49"/>
    <w:rsid w:val="008B7768"/>
    <w:rsid w:val="008D0B9E"/>
    <w:rsid w:val="008D3BC6"/>
    <w:rsid w:val="008D4AAE"/>
    <w:rsid w:val="008F725F"/>
    <w:rsid w:val="00901AB7"/>
    <w:rsid w:val="009137E8"/>
    <w:rsid w:val="00924910"/>
    <w:rsid w:val="00924DC7"/>
    <w:rsid w:val="0093138B"/>
    <w:rsid w:val="00940AE8"/>
    <w:rsid w:val="00952C61"/>
    <w:rsid w:val="00952DBB"/>
    <w:rsid w:val="0095455E"/>
    <w:rsid w:val="009779EA"/>
    <w:rsid w:val="00994F1E"/>
    <w:rsid w:val="00996D85"/>
    <w:rsid w:val="009C6906"/>
    <w:rsid w:val="009E3273"/>
    <w:rsid w:val="009E7A86"/>
    <w:rsid w:val="009F2631"/>
    <w:rsid w:val="009F5502"/>
    <w:rsid w:val="009F79B5"/>
    <w:rsid w:val="00A11BB4"/>
    <w:rsid w:val="00A20C1F"/>
    <w:rsid w:val="00A34F89"/>
    <w:rsid w:val="00A47921"/>
    <w:rsid w:val="00A5175B"/>
    <w:rsid w:val="00A52BA1"/>
    <w:rsid w:val="00A60B6A"/>
    <w:rsid w:val="00A62512"/>
    <w:rsid w:val="00A82E5B"/>
    <w:rsid w:val="00A9112A"/>
    <w:rsid w:val="00A913A1"/>
    <w:rsid w:val="00AB0336"/>
    <w:rsid w:val="00AC6D86"/>
    <w:rsid w:val="00AD1BA1"/>
    <w:rsid w:val="00AD40F8"/>
    <w:rsid w:val="00AD6DEE"/>
    <w:rsid w:val="00AE0675"/>
    <w:rsid w:val="00AF5826"/>
    <w:rsid w:val="00AF69B9"/>
    <w:rsid w:val="00B1020B"/>
    <w:rsid w:val="00B109CB"/>
    <w:rsid w:val="00B1403B"/>
    <w:rsid w:val="00B14F30"/>
    <w:rsid w:val="00B1539A"/>
    <w:rsid w:val="00B21EB7"/>
    <w:rsid w:val="00B32D43"/>
    <w:rsid w:val="00B34268"/>
    <w:rsid w:val="00B36AD1"/>
    <w:rsid w:val="00B77D77"/>
    <w:rsid w:val="00B82412"/>
    <w:rsid w:val="00B916F4"/>
    <w:rsid w:val="00BA6652"/>
    <w:rsid w:val="00BB2692"/>
    <w:rsid w:val="00BB29CC"/>
    <w:rsid w:val="00BB7720"/>
    <w:rsid w:val="00BC53CD"/>
    <w:rsid w:val="00BC6A92"/>
    <w:rsid w:val="00BD25FB"/>
    <w:rsid w:val="00BD42FA"/>
    <w:rsid w:val="00BE5ED6"/>
    <w:rsid w:val="00C047AF"/>
    <w:rsid w:val="00C0753D"/>
    <w:rsid w:val="00C0798E"/>
    <w:rsid w:val="00C12F12"/>
    <w:rsid w:val="00C14EB7"/>
    <w:rsid w:val="00C17168"/>
    <w:rsid w:val="00C23638"/>
    <w:rsid w:val="00C67384"/>
    <w:rsid w:val="00C70A7B"/>
    <w:rsid w:val="00CA240D"/>
    <w:rsid w:val="00CB0D5D"/>
    <w:rsid w:val="00CB2CD5"/>
    <w:rsid w:val="00CB75E0"/>
    <w:rsid w:val="00CC3210"/>
    <w:rsid w:val="00CE00F0"/>
    <w:rsid w:val="00D032AA"/>
    <w:rsid w:val="00D334EF"/>
    <w:rsid w:val="00D41C7A"/>
    <w:rsid w:val="00D472C2"/>
    <w:rsid w:val="00D507C1"/>
    <w:rsid w:val="00D52C72"/>
    <w:rsid w:val="00D61908"/>
    <w:rsid w:val="00D6643C"/>
    <w:rsid w:val="00D7387A"/>
    <w:rsid w:val="00D739ED"/>
    <w:rsid w:val="00D77137"/>
    <w:rsid w:val="00D94AC4"/>
    <w:rsid w:val="00D96570"/>
    <w:rsid w:val="00DB24B3"/>
    <w:rsid w:val="00DB51EC"/>
    <w:rsid w:val="00DB7AB2"/>
    <w:rsid w:val="00DC3697"/>
    <w:rsid w:val="00DD59EB"/>
    <w:rsid w:val="00DE70D8"/>
    <w:rsid w:val="00DF5544"/>
    <w:rsid w:val="00DF6225"/>
    <w:rsid w:val="00DF7A83"/>
    <w:rsid w:val="00DF7DD7"/>
    <w:rsid w:val="00E02372"/>
    <w:rsid w:val="00E10869"/>
    <w:rsid w:val="00E158BB"/>
    <w:rsid w:val="00E1726B"/>
    <w:rsid w:val="00E2055C"/>
    <w:rsid w:val="00E3110A"/>
    <w:rsid w:val="00E33481"/>
    <w:rsid w:val="00E52F1E"/>
    <w:rsid w:val="00E55E32"/>
    <w:rsid w:val="00E56198"/>
    <w:rsid w:val="00E619CA"/>
    <w:rsid w:val="00E62021"/>
    <w:rsid w:val="00E86DC0"/>
    <w:rsid w:val="00E93F32"/>
    <w:rsid w:val="00EA25B2"/>
    <w:rsid w:val="00EA651D"/>
    <w:rsid w:val="00EB4FAB"/>
    <w:rsid w:val="00ED4995"/>
    <w:rsid w:val="00ED74ED"/>
    <w:rsid w:val="00EE03FA"/>
    <w:rsid w:val="00EE09D6"/>
    <w:rsid w:val="00EE73C2"/>
    <w:rsid w:val="00EF6094"/>
    <w:rsid w:val="00F02248"/>
    <w:rsid w:val="00F15F61"/>
    <w:rsid w:val="00F26376"/>
    <w:rsid w:val="00F279EE"/>
    <w:rsid w:val="00F27C9E"/>
    <w:rsid w:val="00F354D6"/>
    <w:rsid w:val="00F37562"/>
    <w:rsid w:val="00F53938"/>
    <w:rsid w:val="00F547E4"/>
    <w:rsid w:val="00F70085"/>
    <w:rsid w:val="00F72E6C"/>
    <w:rsid w:val="00F84555"/>
    <w:rsid w:val="00F90D3A"/>
    <w:rsid w:val="00F92754"/>
    <w:rsid w:val="00FA485A"/>
    <w:rsid w:val="00FB6ABC"/>
    <w:rsid w:val="00FB7581"/>
    <w:rsid w:val="00FE56C8"/>
    <w:rsid w:val="00FF0DBF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95957"/>
  <w15:docId w15:val="{35F57039-0D30-42A4-A897-3AA1887E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0A0"/>
    <w:pPr>
      <w:keepNext/>
      <w:keepLines/>
      <w:numPr>
        <w:numId w:val="25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F12"/>
    <w:pPr>
      <w:keepNext/>
      <w:keepLines/>
      <w:numPr>
        <w:ilvl w:val="1"/>
        <w:numId w:val="25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F12"/>
    <w:pPr>
      <w:keepNext/>
      <w:keepLines/>
      <w:numPr>
        <w:ilvl w:val="2"/>
        <w:numId w:val="2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F12"/>
    <w:pPr>
      <w:keepNext/>
      <w:keepLines/>
      <w:numPr>
        <w:ilvl w:val="3"/>
        <w:numId w:val="2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F12"/>
    <w:pPr>
      <w:keepNext/>
      <w:keepLines/>
      <w:numPr>
        <w:ilvl w:val="4"/>
        <w:numId w:val="2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F12"/>
    <w:pPr>
      <w:keepNext/>
      <w:keepLines/>
      <w:numPr>
        <w:ilvl w:val="5"/>
        <w:numId w:val="2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F12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F12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F12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A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507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140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47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10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F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F1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F1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F1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F1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F1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488;&#1489;&#1497;\Downloads\paper2015%20b&amp;w%20(5)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05379-8C93-47FD-834D-67004F95A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paper2015 b&amp;w (5).dotx</Template>
  <TotalTime>43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אבי</dc:creator>
  <cp:lastModifiedBy>ofir elarat</cp:lastModifiedBy>
  <cp:revision>18</cp:revision>
  <cp:lastPrinted>2020-08-09T12:19:00Z</cp:lastPrinted>
  <dcterms:created xsi:type="dcterms:W3CDTF">2023-08-03T12:38:00Z</dcterms:created>
  <dcterms:modified xsi:type="dcterms:W3CDTF">2023-08-04T08:43:00Z</dcterms:modified>
</cp:coreProperties>
</file>